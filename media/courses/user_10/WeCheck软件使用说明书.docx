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rPr>
          <w:rFonts w:hint="eastAsia" w:eastAsiaTheme="minor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  <w:t>WeCheck软件使用说明书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齐鲁软件设计大赛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参赛员：曲延松、刘鹏昊、温雅楠、石钧予、郭松岳</w:t>
      </w:r>
    </w:p>
    <w:p>
      <w:pPr>
        <w:pBdr>
          <w:bottom w:val="single" w:color="5B9BD5" w:sz="24" w:space="0"/>
        </w:pBdr>
        <w:rPr>
          <w:sz w:val="24"/>
        </w:rPr>
      </w:pPr>
      <w:r>
        <w:rPr>
          <w:rFonts w:hint="eastAsia"/>
          <w:sz w:val="24"/>
        </w:rPr>
        <w:t>2018年</w:t>
      </w:r>
      <w:r>
        <w:rPr>
          <w:rFonts w:hint="eastAsia"/>
          <w:sz w:val="24"/>
          <w:lang w:val="en-US" w:eastAsia="zh-CN"/>
        </w:rPr>
        <w:t>9月8</w:t>
      </w:r>
      <w:r>
        <w:rPr>
          <w:rFonts w:hint="eastAsia"/>
          <w:sz w:val="24"/>
        </w:rPr>
        <w:t>日</w:t>
      </w:r>
    </w:p>
    <w:p/>
    <w:p>
      <w:pPr>
        <w:spacing w:before="312" w:beforeLines="100" w:after="156" w:afterLines="50"/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  <w:t>1.注册:</w:t>
      </w:r>
    </w:p>
    <w:p>
      <w:pPr>
        <w:spacing w:before="312" w:beforeLines="100" w:after="156" w:afterLines="5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可以选择注册为管理员用户()和签到端用户(u)。</w:t>
      </w: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2416810" cy="4424680"/>
            <wp:effectExtent l="0" t="0" r="2540" b="13970"/>
            <wp:docPr id="2" name="图片 2" descr="9W)D~84N7HW((2R8S{H$I`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W)D~84N7HW((2R8S{H$I`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681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before="312" w:beforeLines="100" w:after="156" w:afterLines="50"/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  <w:t xml:space="preserve">  登录(u|m)：</w:t>
      </w:r>
    </w:p>
    <w:p>
      <w:pPr>
        <w:numPr>
          <w:ilvl w:val="0"/>
          <w:numId w:val="0"/>
        </w:numPr>
        <w:spacing w:before="312" w:beforeLines="100" w:after="156" w:afterLines="50"/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2195195" cy="2602230"/>
            <wp:effectExtent l="0" t="0" r="14605" b="7620"/>
            <wp:docPr id="1" name="图片 1" descr="JS50$20B0@1_(~Y4{7HE5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S50$20B0@1_(~Y4{7HE5Y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519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before="312" w:beforeLines="100" w:after="156" w:afterLines="50"/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  <w:t>创建群体(m)：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主页 -》 创建群体 -》 输入群体名称 创建一个群体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26310" cy="3319780"/>
            <wp:effectExtent l="0" t="0" r="2540" b="13970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331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3"/>
        </w:numPr>
        <w:spacing w:before="312" w:beforeLines="100" w:after="156" w:afterLines="50"/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  <w:t>群体列表(u|m):</w:t>
      </w:r>
    </w:p>
    <w:p>
      <w:pPr>
        <w:numPr>
          <w:ilvl w:val="0"/>
          <w:numId w:val="0"/>
        </w:numPr>
        <w:spacing w:before="312" w:beforeLines="100" w:after="156" w:afterLines="50"/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  <w:t>管理员端：</w:t>
      </w:r>
    </w:p>
    <w:p>
      <w:pPr>
        <w:numPr>
          <w:ilvl w:val="0"/>
          <w:numId w:val="0"/>
        </w:numPr>
        <w:spacing w:before="312" w:beforeLines="100" w:after="156" w:afterLines="50"/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sz w:val="24"/>
          <w:lang w:val="en-US" w:eastAsia="zh-CN"/>
        </w:rPr>
        <w:t>可以选择在这里创建群体、进入群体。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35985" cy="3667125"/>
            <wp:effectExtent l="0" t="0" r="1206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598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312" w:beforeLines="100" w:after="156" w:afterLines="50"/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  <w:t>签到人员端：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用户端登陆-》主页用户端-》主页 显示签到历史纪录但签到的和即将开始的 </w:t>
      </w:r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56765" cy="2911475"/>
            <wp:effectExtent l="0" t="0" r="635" b="3175"/>
            <wp:docPr id="12" name="图片 12" descr="0M${4PFK$F4_7KUGT87A0M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0M${4PFK$F4_7KUGT87A0MJ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17700" cy="2724150"/>
            <wp:effectExtent l="0" t="0" r="6350" b="0"/>
            <wp:docPr id="13" name="图片 13" descr="Z@()`RJ%37{$GW1(QX$23}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Z@()`RJ%37{$GW1(QX$23}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312" w:beforeLines="100" w:after="156" w:afterLines="5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before="312" w:beforeLines="100" w:after="156" w:afterLines="50"/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  <w:t>进入群体(m)：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进入群体后可以显示群体成员列表，计划列表、历史计划。可以对该群体开启签到、添加签到计划、编辑群体信息等操作。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06650" cy="2751455"/>
            <wp:effectExtent l="0" t="0" r="12700" b="1079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before="312" w:beforeLines="100" w:after="156" w:afterLines="50"/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  <w:t>开启签到(m)：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群体成员 -》 开启签到 -》 开启一个即时签到 需要手动关闭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97100" cy="3366135"/>
            <wp:effectExtent l="0" t="0" r="12700" b="5715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3366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before="312" w:beforeLines="100" w:after="156" w:afterLines="50"/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  <w:t>加入群体(m)：</w:t>
      </w:r>
    </w:p>
    <w:p>
      <w:pPr>
        <w:numPr>
          <w:numId w:val="0"/>
        </w:numPr>
        <w:spacing w:before="312" w:beforeLines="100" w:after="156" w:afterLines="50"/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2152015" cy="3402965"/>
            <wp:effectExtent l="0" t="0" r="635" b="6985"/>
            <wp:docPr id="14" name="图片 14" descr="0H39Q{JNY$5%KFZYZ`H05M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0H39Q{JNY$5%KFZYZ`H05MK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01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1908175" cy="3380105"/>
            <wp:effectExtent l="0" t="0" r="15875" b="10795"/>
            <wp:docPr id="15" name="图片 15" descr="PC[$T$52ES%D3TG0BH`ZW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PC[$T$52ES%D3TG0BH`ZWHX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搜索群组 并加入 </w:t>
      </w:r>
    </w:p>
    <w:p>
      <w:pPr>
        <w:numPr>
          <w:ilvl w:val="0"/>
          <w:numId w:val="3"/>
        </w:numPr>
        <w:spacing w:before="312" w:beforeLines="100" w:after="156" w:afterLines="50"/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  <w:t>更新群体信息(m)：</w:t>
      </w:r>
    </w:p>
    <w:p>
      <w:pPr>
        <w:numPr>
          <w:numId w:val="0"/>
        </w:numPr>
        <w:spacing w:before="312" w:beforeLines="100" w:after="156" w:afterLines="50"/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1804035" cy="2904490"/>
            <wp:effectExtent l="0" t="0" r="5715" b="10160"/>
            <wp:docPr id="20" name="图片 20" descr="N$PH8X(PW6TB)A)JC_LP~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N$PH8X(PW6TB)A)JC_LP~NQ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编辑群体 -》 可以更改群体名称 ，更改是否采用人脸识别方式签到，是否采用地理位置签到等形式 ，并设置 地理范围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  <w:t>退出群体(m)：</w:t>
      </w:r>
    </w:p>
    <w:p>
      <w:pPr>
        <w:numPr>
          <w:numId w:val="0"/>
        </w:numPr>
        <w:spacing w:before="312" w:beforeLines="100" w:after="156" w:afterLines="50"/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2485390" cy="3165475"/>
            <wp:effectExtent l="0" t="0" r="10160" b="15875"/>
            <wp:docPr id="21" name="图片 21" descr="PBZTB%FT}3_IUVO`1CDNCV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PBZTB%FT}3_IUVO`1CDNCVR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2339975" cy="3237865"/>
            <wp:effectExtent l="0" t="0" r="3175" b="635"/>
            <wp:docPr id="22" name="图片 22" descr="3R2CI)PL(3YOHK11TY0%3[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3R2CI)PL(3YOHK11TY0%3[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2398395" cy="3169920"/>
            <wp:effectExtent l="0" t="0" r="1905" b="11430"/>
            <wp:docPr id="23" name="图片 23" descr="6(5IGJB}%)TG`0C[(8Y0X4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6(5IGJB}%)TG`0C[(8Y0X4J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312" w:beforeLines="100" w:after="156" w:afterLines="50"/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3"/>
        </w:numPr>
        <w:spacing w:before="312" w:beforeLines="100" w:after="156" w:afterLines="50"/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  <w:t>删除群组(m)：</w:t>
      </w:r>
    </w:p>
    <w:p>
      <w:pPr>
        <w:numPr>
          <w:numId w:val="0"/>
        </w:numPr>
        <w:spacing w:before="312" w:beforeLines="100" w:after="156" w:afterLines="50"/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2236470" cy="3258820"/>
            <wp:effectExtent l="0" t="0" r="11430" b="17780"/>
            <wp:docPr id="24" name="图片 24" descr="38A0]1Q998NMHT4[){XQ~2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38A0]1Q998NMHT4[){XQ~2V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647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2231390" cy="3277235"/>
            <wp:effectExtent l="0" t="0" r="16510" b="18415"/>
            <wp:docPr id="25" name="图片 25" descr="NS2T6T{2)9{W[4Z4GNUQZ2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NS2T6T{2)9{W[4Z4GNUQZ2L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312" w:beforeLines="100" w:after="156" w:afterLines="50"/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3"/>
        </w:numPr>
        <w:spacing w:before="312" w:beforeLines="100" w:after="156" w:afterLines="50"/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  <w:t>创建、开启签到计划，获取历史签到计划(m):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53260" cy="2568575"/>
            <wp:effectExtent l="0" t="0" r="8890" b="317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00860" cy="2560320"/>
            <wp:effectExtent l="0" t="0" r="8890" b="11430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086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历史计划 可以查看历史 计划 的记录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64995" cy="2930525"/>
            <wp:effectExtent l="0" t="0" r="1905" b="3175"/>
            <wp:docPr id="19" name="图片 19" descr="CD_F382$]208_KE3KK4Z(@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D_F382$]208_KE3KK4Z(@T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群体成员 -》 添加计划 -》 添加对该群体的签到计划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，签到计划是类似于闹钟一样的到时间自动开启的签到，方便了人们要进行同一时间不同日期的签到打卡。</w:t>
      </w:r>
    </w:p>
    <w:p>
      <w:pPr>
        <w:numPr>
          <w:ilvl w:val="0"/>
          <w:numId w:val="3"/>
        </w:numPr>
        <w:spacing w:before="312" w:beforeLines="100" w:after="156" w:afterLines="50"/>
        <w:ind w:left="0" w:leftChars="0" w:firstLine="0" w:firstLineChars="0"/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  <w:t>签到(u):</w:t>
      </w:r>
    </w:p>
    <w:p>
      <w:pPr>
        <w:numPr>
          <w:numId w:val="0"/>
        </w:numPr>
        <w:spacing w:before="312" w:beforeLines="100" w:after="156" w:afterLines="50"/>
        <w:ind w:leftChars="0"/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2146300" cy="3640455"/>
            <wp:effectExtent l="0" t="0" r="6350" b="17145"/>
            <wp:docPr id="16" name="图片 16" descr="~~6X[33`30W)8%4%N4`A9]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~~6X[33`30W)8%4%N4`A9]F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2308225" cy="3639820"/>
            <wp:effectExtent l="0" t="0" r="15875" b="17780"/>
            <wp:docPr id="18" name="图片 18" descr="IMG_1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150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822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2479675" cy="2861945"/>
            <wp:effectExtent l="0" t="0" r="15875" b="14605"/>
            <wp:docPr id="17" name="图片 17" descr="RV)@JROO9`2@[0X2XE4ERK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RV)@JROO9`2@[0X2XE4ERKL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2298700" cy="2859405"/>
            <wp:effectExtent l="0" t="0" r="6350" b="17145"/>
            <wp:docPr id="26" name="图片 26" descr="0DDB17915C5E0DF0D7198D7A55C42F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0DDB17915C5E0DF0D7198D7A55C42F8E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312" w:beforeLines="100" w:after="156" w:afterLines="50"/>
        <w:ind w:leftChars="0"/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根据群组设置的属性进行签到，有地理位置和人脸识别签到。</w:t>
      </w:r>
    </w:p>
    <w:p>
      <w:pPr>
        <w:numPr>
          <w:ilvl w:val="0"/>
          <w:numId w:val="0"/>
        </w:numPr>
        <w:spacing w:before="312" w:beforeLines="100" w:after="156" w:afterLines="50"/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  <w:t>11.更新个人信息(u|m)：</w:t>
      </w:r>
      <w:bookmarkStart w:id="0" w:name="_GoBack"/>
      <w:bookmarkEnd w:id="0"/>
    </w:p>
    <w:p>
      <w:pPr>
        <w:numPr>
          <w:ilvl w:val="0"/>
          <w:numId w:val="0"/>
        </w:numPr>
        <w:spacing w:before="312" w:beforeLines="100" w:after="156" w:afterLines="50"/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3308350" cy="2578100"/>
            <wp:effectExtent l="0" t="0" r="6350" b="12700"/>
            <wp:docPr id="4" name="图片 4" descr="58Y2SBSWCM8CRDK@7M8NT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8Y2SBSWCM8CRDK@7M8NT9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312" w:beforeLines="100" w:after="156" w:afterLines="50"/>
        <w:ind w:leftChars="0"/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1A7E86"/>
    <w:multiLevelType w:val="multilevel"/>
    <w:tmpl w:val="991A7E86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pStyle w:val="3"/>
      <w:suff w:val="nothing"/>
      <w:lvlText w:val="%2．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">
    <w:nsid w:val="E1116FE4"/>
    <w:multiLevelType w:val="multilevel"/>
    <w:tmpl w:val="E1116FE4"/>
    <w:lvl w:ilvl="0" w:tentative="0">
      <w:start w:val="1"/>
      <w:numFmt w:val="chineseCounting"/>
      <w:pStyle w:val="2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2">
    <w:nsid w:val="0924324F"/>
    <w:multiLevelType w:val="singleLevel"/>
    <w:tmpl w:val="0924324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217855"/>
    <w:rsid w:val="00CB5FC5"/>
    <w:rsid w:val="00ED5511"/>
    <w:rsid w:val="0B217855"/>
    <w:rsid w:val="0F02618B"/>
    <w:rsid w:val="192739EA"/>
    <w:rsid w:val="1B7235D4"/>
    <w:rsid w:val="22663A4E"/>
    <w:rsid w:val="25852015"/>
    <w:rsid w:val="28931FC3"/>
    <w:rsid w:val="385B3FE9"/>
    <w:rsid w:val="3AA878CA"/>
    <w:rsid w:val="4B2D5F8C"/>
    <w:rsid w:val="4C725113"/>
    <w:rsid w:val="589A2E2A"/>
    <w:rsid w:val="5B2B69FE"/>
    <w:rsid w:val="6D535020"/>
    <w:rsid w:val="7584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00" w:beforeLines="200" w:after="50" w:afterLines="50"/>
      <w:jc w:val="left"/>
      <w:outlineLvl w:val="0"/>
    </w:pPr>
    <w:rPr>
      <w:rFonts w:eastAsia="宋体"/>
      <w:b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2"/>
      </w:numPr>
      <w:spacing w:before="50" w:beforeLines="50" w:after="50" w:afterLines="50"/>
      <w:jc w:val="left"/>
      <w:outlineLvl w:val="1"/>
    </w:pPr>
    <w:rPr>
      <w:rFonts w:ascii="Arial" w:hAnsi="Arial" w:eastAsia="宋体"/>
      <w:sz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0"/>
    <w:rPr>
      <w:kern w:val="2"/>
      <w:sz w:val="18"/>
      <w:szCs w:val="18"/>
    </w:rPr>
  </w:style>
  <w:style w:type="character" w:customStyle="1" w:styleId="9">
    <w:name w:val="页脚 Char"/>
    <w:basedOn w:val="6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pn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pn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a\AppData\Roaming\Kingsoft\wps\addons\pool\win-i386\knewfileruby_1.0.0.12\download\wps\3009701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3009701.docx</Template>
  <Pages>1</Pages>
  <Words>105</Words>
  <Characters>109</Characters>
  <Lines>1</Lines>
  <Paragraphs>1</Paragraphs>
  <TotalTime>1</TotalTime>
  <ScaleCrop>false</ScaleCrop>
  <LinksUpToDate>false</LinksUpToDate>
  <CharactersWithSpaces>109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2018-09-10T13:22:00Z</dcterms:created>
  <dc:creator>毌阝不知意</dc:creator>
  <cp:lastModifiedBy>毌阝不知意</cp:lastModifiedBy>
  <dcterms:modified xsi:type="dcterms:W3CDTF">2018-09-11T02:52:22Z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